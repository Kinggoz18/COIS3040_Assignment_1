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9F3E19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872918E" w14:textId="5CF2DCE7" w:rsidR="00692703" w:rsidRPr="00CF1A49" w:rsidRDefault="00CE22FC" w:rsidP="00913946">
            <w:pPr>
              <w:pStyle w:val="Title"/>
            </w:pPr>
            <w:r>
              <w:t>Chigozie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muonagolu</w:t>
            </w:r>
          </w:p>
          <w:p w14:paraId="3E46D3D2" w14:textId="74F72569" w:rsidR="00692703" w:rsidRPr="00CF1A49" w:rsidRDefault="00CE22FC" w:rsidP="00913946">
            <w:pPr>
              <w:pStyle w:val="ContactInfo"/>
              <w:contextualSpacing w:val="0"/>
            </w:pPr>
            <w:r>
              <w:t>54 Hilliard Street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156A260F96F4D649F8A2734AC60E53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6472251047</w:t>
            </w:r>
          </w:p>
          <w:p w14:paraId="3E38F3F5" w14:textId="4863300B" w:rsidR="00692703" w:rsidRPr="00CF1A49" w:rsidRDefault="00CE22FC" w:rsidP="00913946">
            <w:pPr>
              <w:pStyle w:val="ContactInfoEmphasis"/>
              <w:contextualSpacing w:val="0"/>
            </w:pPr>
            <w:r>
              <w:t>Cmuonagolu18@gmail.com</w:t>
            </w:r>
            <w:r w:rsidR="00692703" w:rsidRPr="00CF1A49">
              <w:t xml:space="preserve"> </w:t>
            </w:r>
          </w:p>
        </w:tc>
      </w:tr>
      <w:tr w:rsidR="009571D8" w:rsidRPr="00CF1A49" w14:paraId="0E8D4342" w14:textId="77777777" w:rsidTr="00692703">
        <w:tc>
          <w:tcPr>
            <w:tcW w:w="9360" w:type="dxa"/>
            <w:tcMar>
              <w:top w:w="432" w:type="dxa"/>
            </w:tcMar>
          </w:tcPr>
          <w:p w14:paraId="69276C52" w14:textId="598F59EF" w:rsidR="00CE22FC" w:rsidRDefault="00CE22FC" w:rsidP="00CE2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Hi,</w:t>
            </w:r>
          </w:p>
          <w:p w14:paraId="7B8BCB78" w14:textId="4C739969" w:rsidR="00CE22FC" w:rsidRDefault="00CE22FC" w:rsidP="00CE2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name is Chigozie Muonagolu, an</w:t>
            </w:r>
            <w:r w:rsidR="00A21E08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I am an international student from Nigeria</w:t>
            </w:r>
            <w:r w:rsidR="003D5C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3D5C41">
              <w:rPr>
                <w:sz w:val="20"/>
                <w:szCs w:val="20"/>
              </w:rPr>
              <w:t>Currently,</w:t>
            </w:r>
            <w:r>
              <w:rPr>
                <w:sz w:val="20"/>
                <w:szCs w:val="20"/>
              </w:rPr>
              <w:t xml:space="preserve"> </w:t>
            </w:r>
            <w:r w:rsidR="003D5C41">
              <w:rPr>
                <w:sz w:val="20"/>
                <w:szCs w:val="20"/>
              </w:rPr>
              <w:t xml:space="preserve">I am </w:t>
            </w:r>
            <w:r>
              <w:rPr>
                <w:sz w:val="20"/>
                <w:szCs w:val="20"/>
              </w:rPr>
              <w:t xml:space="preserve">trying to achieve my </w:t>
            </w:r>
            <w:r w:rsidR="003D5C41">
              <w:rPr>
                <w:sz w:val="20"/>
                <w:szCs w:val="20"/>
              </w:rPr>
              <w:t>H</w:t>
            </w:r>
            <w:r w:rsidR="003D5C41" w:rsidRPr="003D5C41">
              <w:rPr>
                <w:sz w:val="20"/>
                <w:szCs w:val="20"/>
              </w:rPr>
              <w:t xml:space="preserve">onors Bachelor's degree </w:t>
            </w:r>
            <w:r w:rsidRPr="001C4811">
              <w:rPr>
                <w:sz w:val="20"/>
                <w:szCs w:val="20"/>
              </w:rPr>
              <w:t>in Computer Science with the goal of specializing in Software Engineering</w:t>
            </w:r>
            <w:r>
              <w:rPr>
                <w:sz w:val="20"/>
                <w:szCs w:val="20"/>
              </w:rPr>
              <w:t xml:space="preserve">. </w:t>
            </w:r>
            <w:r w:rsidR="003C6F6E">
              <w:rPr>
                <w:sz w:val="20"/>
                <w:szCs w:val="20"/>
              </w:rPr>
              <w:t xml:space="preserve">A little bit about myself, I am a very reliable and honest person and, also a very hardworking person who is always ready to face </w:t>
            </w:r>
            <w:r w:rsidR="00C401EA">
              <w:rPr>
                <w:sz w:val="20"/>
                <w:szCs w:val="20"/>
              </w:rPr>
              <w:t xml:space="preserve">the </w:t>
            </w:r>
            <w:r w:rsidR="003C6F6E">
              <w:rPr>
                <w:sz w:val="20"/>
                <w:szCs w:val="20"/>
              </w:rPr>
              <w:t>challenges thrown at me.</w:t>
            </w:r>
          </w:p>
          <w:p w14:paraId="0C21FA55" w14:textId="5294C572" w:rsidR="001755A8" w:rsidRPr="00CF1A49" w:rsidRDefault="001755A8" w:rsidP="00913946">
            <w:pPr>
              <w:contextualSpacing w:val="0"/>
            </w:pPr>
          </w:p>
        </w:tc>
      </w:tr>
    </w:tbl>
    <w:p w14:paraId="5C59ED2D" w14:textId="77777777" w:rsidR="004E01EB" w:rsidRPr="00CF1A49" w:rsidRDefault="0054447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1549B29B8AB426DA8BCF914C0B0DE4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C8265A2" w14:textId="77777777" w:rsidTr="005F0EE1">
        <w:tc>
          <w:tcPr>
            <w:tcW w:w="9290" w:type="dxa"/>
          </w:tcPr>
          <w:p w14:paraId="00ECCC04" w14:textId="0884C247" w:rsidR="001D0BF1" w:rsidRPr="00CF1A49" w:rsidRDefault="003D5C41" w:rsidP="001D0BF1">
            <w:pPr>
              <w:pStyle w:val="Heading3"/>
              <w:contextualSpacing w:val="0"/>
              <w:outlineLvl w:val="2"/>
            </w:pPr>
            <w:r w:rsidRPr="003D5C41">
              <w:t>July 2018 - November 2018</w:t>
            </w:r>
            <w:r w:rsidR="00CF1D53">
              <w:t xml:space="preserve">: </w:t>
            </w:r>
            <w:r w:rsidR="00544473">
              <w:t>3 months</w:t>
            </w:r>
          </w:p>
          <w:p w14:paraId="175B61D0" w14:textId="6E5C9CFD" w:rsidR="001D0BF1" w:rsidRPr="00CF1A49" w:rsidRDefault="003D5C41" w:rsidP="001D0BF1">
            <w:pPr>
              <w:pStyle w:val="Heading2"/>
              <w:contextualSpacing w:val="0"/>
              <w:outlineLvl w:val="1"/>
            </w:pPr>
            <w:r w:rsidRPr="003D5C41">
              <w:t>Sales Associate</w:t>
            </w:r>
            <w:r w:rsidR="001D0BF1" w:rsidRPr="00CF1A49">
              <w:t xml:space="preserve">, </w:t>
            </w:r>
            <w:r w:rsidRPr="003D5C41">
              <w:rPr>
                <w:rStyle w:val="SubtleReference"/>
              </w:rPr>
              <w:t>Richbon Group Limited</w:t>
            </w:r>
          </w:p>
          <w:p w14:paraId="480FF3F9" w14:textId="251F79DD" w:rsidR="00BE6C74" w:rsidRDefault="00BE6C74" w:rsidP="00BE6C74">
            <w:r>
              <w:t>The roles included:</w:t>
            </w:r>
          </w:p>
          <w:p w14:paraId="51EF72CD" w14:textId="366A349A" w:rsidR="00BE6C74" w:rsidRDefault="00496C07" w:rsidP="00BE6C74">
            <w:pPr>
              <w:pStyle w:val="ListParagraph"/>
              <w:numPr>
                <w:ilvl w:val="0"/>
                <w:numId w:val="14"/>
              </w:numPr>
            </w:pPr>
            <w:r>
              <w:t>T</w:t>
            </w:r>
            <w:r w:rsidR="00BE6C74">
              <w:t>aking inventory count every day when the shop opened up.</w:t>
            </w:r>
          </w:p>
          <w:p w14:paraId="6A140DEB" w14:textId="307136C8" w:rsidR="00BE6C74" w:rsidRDefault="00BE6C74" w:rsidP="00BE6C74">
            <w:pPr>
              <w:pStyle w:val="ListParagraph"/>
              <w:numPr>
                <w:ilvl w:val="0"/>
                <w:numId w:val="14"/>
              </w:numPr>
            </w:pPr>
            <w:r>
              <w:t>Lifting products up to 50 lbs.</w:t>
            </w:r>
          </w:p>
          <w:p w14:paraId="1E66DC58" w14:textId="68A2FC16" w:rsidR="00BE6C74" w:rsidRDefault="00BE6C74" w:rsidP="00BE6C74">
            <w:pPr>
              <w:pStyle w:val="ListParagraph"/>
              <w:numPr>
                <w:ilvl w:val="0"/>
                <w:numId w:val="14"/>
              </w:numPr>
            </w:pPr>
            <w:r>
              <w:t>Getting customers' orders and completing the sales.</w:t>
            </w:r>
          </w:p>
          <w:p w14:paraId="639DF621" w14:textId="77777777" w:rsidR="001E3120" w:rsidRDefault="00BE6C74" w:rsidP="00BE6C74">
            <w:pPr>
              <w:pStyle w:val="ListParagraph"/>
              <w:numPr>
                <w:ilvl w:val="0"/>
                <w:numId w:val="14"/>
              </w:numPr>
            </w:pPr>
            <w:r>
              <w:t>Assisting in restocking the shop.</w:t>
            </w:r>
          </w:p>
          <w:p w14:paraId="318C2CA0" w14:textId="77777777" w:rsidR="005F0EE1" w:rsidRDefault="005F0EE1" w:rsidP="005F0EE1"/>
          <w:p w14:paraId="6998C360" w14:textId="3E13A98C" w:rsidR="005F0EE1" w:rsidRPr="00CF1A49" w:rsidRDefault="008259DF" w:rsidP="005F0EE1">
            <w:pPr>
              <w:pStyle w:val="Heading3"/>
              <w:contextualSpacing w:val="0"/>
              <w:outlineLvl w:val="2"/>
            </w:pPr>
            <w:r>
              <w:t>october</w:t>
            </w:r>
            <w:r w:rsidR="005F0EE1" w:rsidRPr="003D5C41">
              <w:t xml:space="preserve"> 201</w:t>
            </w:r>
            <w:r w:rsidR="00C54A2D">
              <w:t>9</w:t>
            </w:r>
            <w:r w:rsidR="005F0EE1" w:rsidRPr="003D5C41">
              <w:t xml:space="preserve"> - </w:t>
            </w:r>
            <w:r>
              <w:t>april</w:t>
            </w:r>
            <w:r w:rsidR="005F0EE1" w:rsidRPr="003D5C41">
              <w:t xml:space="preserve"> 20</w:t>
            </w:r>
            <w:r w:rsidR="00C54A2D">
              <w:t>20</w:t>
            </w:r>
            <w:r w:rsidR="00CF1D53">
              <w:t>: 7 months</w:t>
            </w:r>
          </w:p>
          <w:p w14:paraId="248C1E22" w14:textId="6F8DCAB7" w:rsidR="005F0EE1" w:rsidRPr="00CF1A49" w:rsidRDefault="00EC4042" w:rsidP="005F0EE1">
            <w:pPr>
              <w:pStyle w:val="Heading2"/>
              <w:contextualSpacing w:val="0"/>
              <w:outlineLvl w:val="1"/>
            </w:pPr>
            <w:r>
              <w:t>Line cook</w:t>
            </w:r>
            <w:r w:rsidR="005F0EE1" w:rsidRPr="00CF1A49">
              <w:t xml:space="preserve">, </w:t>
            </w:r>
            <w:r w:rsidRPr="00EC4042">
              <w:rPr>
                <w:rStyle w:val="SubtleReference"/>
              </w:rPr>
              <w:t>Terry's Place</w:t>
            </w:r>
          </w:p>
          <w:p w14:paraId="2E6CB32D" w14:textId="77777777" w:rsidR="005F0EE1" w:rsidRDefault="005F0EE1" w:rsidP="005F0EE1">
            <w:r>
              <w:t>The roles included:</w:t>
            </w:r>
          </w:p>
          <w:p w14:paraId="1B22A15D" w14:textId="0DCE378D" w:rsidR="005F0EE1" w:rsidRDefault="00255387" w:rsidP="005F0EE1">
            <w:pPr>
              <w:pStyle w:val="ListParagraph"/>
              <w:numPr>
                <w:ilvl w:val="0"/>
                <w:numId w:val="14"/>
              </w:numPr>
            </w:pPr>
            <w:r>
              <w:t>Making sure the kitchen was set up properly.</w:t>
            </w:r>
          </w:p>
          <w:p w14:paraId="1A95225D" w14:textId="47428EFE" w:rsidR="005F0EE1" w:rsidRDefault="00607BFD" w:rsidP="005F0EE1">
            <w:pPr>
              <w:pStyle w:val="ListParagraph"/>
              <w:numPr>
                <w:ilvl w:val="0"/>
                <w:numId w:val="14"/>
              </w:numPr>
            </w:pPr>
            <w:r>
              <w:t>Keeping inventory of the food in storage</w:t>
            </w:r>
            <w:r w:rsidR="00B907FF">
              <w:t xml:space="preserve"> and restocking them</w:t>
            </w:r>
            <w:r>
              <w:t>.</w:t>
            </w:r>
          </w:p>
          <w:p w14:paraId="27C4306C" w14:textId="2CCCFF00" w:rsidR="005F0EE1" w:rsidRPr="00CF1A49" w:rsidRDefault="00B907FF" w:rsidP="004636F2">
            <w:pPr>
              <w:pStyle w:val="ListParagraph"/>
              <w:numPr>
                <w:ilvl w:val="0"/>
                <w:numId w:val="14"/>
              </w:numPr>
            </w:pPr>
            <w:r>
              <w:t>Cleaning up after prepping meals</w:t>
            </w:r>
            <w:r w:rsidR="005F0EE1"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E3886ABF4CBA4CAC8CC7B63BBAB9389E"/>
        </w:placeholder>
        <w:temporary/>
        <w:showingPlcHdr/>
        <w15:appearance w15:val="hidden"/>
      </w:sdtPr>
      <w:sdtEndPr/>
      <w:sdtContent>
        <w:p w14:paraId="1D512D57" w14:textId="58087418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22989E7" w14:textId="77777777" w:rsidTr="00D66A52">
        <w:tc>
          <w:tcPr>
            <w:tcW w:w="9355" w:type="dxa"/>
          </w:tcPr>
          <w:p w14:paraId="4B63EBEC" w14:textId="359FBBE8" w:rsidR="00BE6C74" w:rsidRDefault="00BE6C74" w:rsidP="001D0BF1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BE6C74">
              <w:rPr>
                <w:color w:val="595959" w:themeColor="text1" w:themeTint="A6"/>
                <w:sz w:val="22"/>
                <w:szCs w:val="24"/>
              </w:rPr>
              <w:t>September 2020 t</w:t>
            </w:r>
            <w:r w:rsidR="00331CC8">
              <w:rPr>
                <w:color w:val="595959" w:themeColor="text1" w:themeTint="A6"/>
                <w:sz w:val="22"/>
                <w:szCs w:val="24"/>
              </w:rPr>
              <w:t xml:space="preserve">ILL DECEMEBER </w:t>
            </w:r>
            <w:r w:rsidR="005F0EE1">
              <w:rPr>
                <w:color w:val="595959" w:themeColor="text1" w:themeTint="A6"/>
                <w:sz w:val="22"/>
                <w:szCs w:val="24"/>
              </w:rPr>
              <w:t>2023</w:t>
            </w:r>
          </w:p>
          <w:p w14:paraId="4AF9FA79" w14:textId="18B74F25" w:rsidR="001D0BF1" w:rsidRDefault="00BE6C74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BE6C74">
              <w:t>Bachelor's Degree in Computer Science</w:t>
            </w:r>
            <w:r w:rsidR="001D0BF1" w:rsidRPr="00CF1A49">
              <w:t xml:space="preserve">, </w:t>
            </w:r>
            <w:r w:rsidRPr="00BE6C74">
              <w:rPr>
                <w:rStyle w:val="SubtleReference"/>
              </w:rPr>
              <w:t xml:space="preserve">Trent University </w:t>
            </w:r>
          </w:p>
          <w:p w14:paraId="6D808D75" w14:textId="77777777" w:rsidR="005F0EE1" w:rsidRDefault="005F0EE1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7E4A6C21" w14:textId="10342960" w:rsidR="005F0EE1" w:rsidRDefault="005F0EE1" w:rsidP="005F0EE1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BE6C74">
              <w:rPr>
                <w:color w:val="595959" w:themeColor="text1" w:themeTint="A6"/>
                <w:sz w:val="22"/>
                <w:szCs w:val="24"/>
              </w:rPr>
              <w:t>September 20</w:t>
            </w:r>
            <w:r w:rsidR="00A01ABB">
              <w:rPr>
                <w:color w:val="595959" w:themeColor="text1" w:themeTint="A6"/>
                <w:sz w:val="22"/>
                <w:szCs w:val="24"/>
              </w:rPr>
              <w:t>19</w:t>
            </w:r>
            <w:r w:rsidR="00C4247A">
              <w:rPr>
                <w:color w:val="595959" w:themeColor="text1" w:themeTint="A6"/>
                <w:sz w:val="22"/>
                <w:szCs w:val="24"/>
              </w:rPr>
              <w:t xml:space="preserve"> </w:t>
            </w:r>
            <w:r w:rsidRPr="00BE6C74">
              <w:rPr>
                <w:color w:val="595959" w:themeColor="text1" w:themeTint="A6"/>
                <w:sz w:val="22"/>
                <w:szCs w:val="24"/>
              </w:rPr>
              <w:t xml:space="preserve">to </w:t>
            </w:r>
            <w:r w:rsidR="00024857">
              <w:rPr>
                <w:color w:val="595959" w:themeColor="text1" w:themeTint="A6"/>
                <w:sz w:val="22"/>
                <w:szCs w:val="24"/>
              </w:rPr>
              <w:t xml:space="preserve">APRIL </w:t>
            </w:r>
            <w:r w:rsidR="00C4247A">
              <w:rPr>
                <w:color w:val="595959" w:themeColor="text1" w:themeTint="A6"/>
                <w:sz w:val="22"/>
                <w:szCs w:val="24"/>
              </w:rPr>
              <w:t>202</w:t>
            </w:r>
            <w:r w:rsidR="00A01ABB">
              <w:rPr>
                <w:color w:val="595959" w:themeColor="text1" w:themeTint="A6"/>
                <w:sz w:val="22"/>
                <w:szCs w:val="24"/>
              </w:rPr>
              <w:t>0</w:t>
            </w:r>
          </w:p>
          <w:p w14:paraId="2E83D030" w14:textId="2F954E11" w:rsidR="005F0EE1" w:rsidRPr="005F0EE1" w:rsidRDefault="005F0EE1" w:rsidP="005F0EE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BE6C74">
              <w:t>Bachelor's Degree in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Nippissing</w:t>
            </w:r>
            <w:r w:rsidRPr="00BE6C74">
              <w:rPr>
                <w:rStyle w:val="SubtleReference"/>
              </w:rPr>
              <w:t xml:space="preserve"> University</w:t>
            </w:r>
          </w:p>
          <w:p w14:paraId="730AD8BC" w14:textId="1DB2D8C4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47EAEB80" w14:textId="77777777" w:rsidTr="00BE6C74">
        <w:trPr>
          <w:trHeight w:val="1058"/>
        </w:trPr>
        <w:tc>
          <w:tcPr>
            <w:tcW w:w="9355" w:type="dxa"/>
            <w:tcMar>
              <w:top w:w="216" w:type="dxa"/>
            </w:tcMar>
          </w:tcPr>
          <w:p w14:paraId="3E911382" w14:textId="77777777" w:rsidR="00BE6C74" w:rsidRDefault="00BE6C74" w:rsidP="00F61DF9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BE6C74">
              <w:rPr>
                <w:color w:val="595959" w:themeColor="text1" w:themeTint="A6"/>
                <w:sz w:val="22"/>
                <w:szCs w:val="24"/>
              </w:rPr>
              <w:t>January 2019 to July 2019</w:t>
            </w:r>
          </w:p>
          <w:p w14:paraId="6C2E511E" w14:textId="38437D91" w:rsidR="00F61DF9" w:rsidRDefault="00BE6C74" w:rsidP="00BE6C74">
            <w:pPr>
              <w:pStyle w:val="Heading2"/>
              <w:contextualSpacing w:val="0"/>
              <w:outlineLvl w:val="1"/>
            </w:pPr>
            <w:r w:rsidRPr="00BE6C74">
              <w:t>HIGH SCHOOL DIPLOMA</w:t>
            </w:r>
            <w:r w:rsidR="00F61DF9" w:rsidRPr="00CF1A49">
              <w:t xml:space="preserve">, </w:t>
            </w:r>
            <w:r w:rsidRPr="00BE6C74">
              <w:rPr>
                <w:rStyle w:val="SubtleReference"/>
              </w:rPr>
              <w:t>Vineridge Academy</w:t>
            </w:r>
          </w:p>
        </w:tc>
      </w:tr>
    </w:tbl>
    <w:sdt>
      <w:sdtPr>
        <w:alias w:val="Skills:"/>
        <w:tag w:val="Skills:"/>
        <w:id w:val="-1392877668"/>
        <w:placeholder>
          <w:docPart w:val="37AB468E9A2A4E74983E78927B349FAF"/>
        </w:placeholder>
        <w:temporary/>
        <w:showingPlcHdr/>
        <w15:appearance w15:val="hidden"/>
      </w:sdtPr>
      <w:sdtEndPr/>
      <w:sdtContent>
        <w:p w14:paraId="1A59743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A3BA468" w14:textId="77777777" w:rsidTr="00CF1A49">
        <w:tc>
          <w:tcPr>
            <w:tcW w:w="4675" w:type="dxa"/>
          </w:tcPr>
          <w:p w14:paraId="74CCB008" w14:textId="0E04B662" w:rsidR="001E3120" w:rsidRPr="006E1507" w:rsidRDefault="00450B61" w:rsidP="006E1507">
            <w:pPr>
              <w:pStyle w:val="ListBullet"/>
              <w:contextualSpacing w:val="0"/>
            </w:pPr>
            <w:r>
              <w:t>Hardworking and willing to take on challenges.</w:t>
            </w:r>
          </w:p>
          <w:p w14:paraId="6784C0CA" w14:textId="77777777" w:rsidR="001F4E6D" w:rsidRDefault="00450B61" w:rsidP="006E1507">
            <w:pPr>
              <w:pStyle w:val="ListBullet"/>
              <w:contextualSpacing w:val="0"/>
            </w:pPr>
            <w:r>
              <w:t xml:space="preserve">Quick, </w:t>
            </w:r>
            <w:r w:rsidRPr="0074408A">
              <w:rPr>
                <w:color w:val="auto"/>
              </w:rPr>
              <w:t>Critical</w:t>
            </w:r>
            <w:r>
              <w:t xml:space="preserve"> thinker and a problem solver.</w:t>
            </w:r>
          </w:p>
          <w:p w14:paraId="6B8A1060" w14:textId="74115175" w:rsidR="00450B61" w:rsidRPr="006E1507" w:rsidRDefault="00450B61" w:rsidP="00450B6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2AA31B40" w14:textId="76BC6380" w:rsidR="003A0632" w:rsidRPr="006E1507" w:rsidRDefault="00450B61" w:rsidP="006E1507">
            <w:pPr>
              <w:pStyle w:val="ListBullet"/>
              <w:contextualSpacing w:val="0"/>
            </w:pPr>
            <w:r>
              <w:t>Great teamwork skills.</w:t>
            </w:r>
          </w:p>
          <w:p w14:paraId="4E594123" w14:textId="0092E85E" w:rsidR="001E3120" w:rsidRPr="006E1507" w:rsidRDefault="00450B61" w:rsidP="006E1507">
            <w:pPr>
              <w:pStyle w:val="ListBullet"/>
              <w:contextualSpacing w:val="0"/>
            </w:pPr>
            <w:r>
              <w:t>Very dependable and honest.</w:t>
            </w:r>
          </w:p>
          <w:p w14:paraId="5124C237" w14:textId="0B08FB44" w:rsidR="00450B61" w:rsidRPr="006E1507" w:rsidRDefault="00450B61" w:rsidP="00450B61">
            <w:pPr>
              <w:pStyle w:val="ListBullet"/>
              <w:contextualSpacing w:val="0"/>
            </w:pPr>
            <w:r>
              <w:t>Always eager to learn.</w:t>
            </w:r>
          </w:p>
        </w:tc>
      </w:tr>
    </w:tbl>
    <w:p w14:paraId="1BDC40A8" w14:textId="77777777" w:rsidR="00AF47F9" w:rsidRDefault="00AF47F9" w:rsidP="0062312F">
      <w:pPr>
        <w:pStyle w:val="Heading1"/>
      </w:pPr>
    </w:p>
    <w:p w14:paraId="53288333" w14:textId="77777777" w:rsidR="00AF47F9" w:rsidRDefault="00AF47F9" w:rsidP="0062312F">
      <w:pPr>
        <w:pStyle w:val="Heading1"/>
      </w:pPr>
    </w:p>
    <w:p w14:paraId="6C64CD37" w14:textId="77777777" w:rsidR="00AF47F9" w:rsidRDefault="00AF47F9" w:rsidP="0062312F">
      <w:pPr>
        <w:pStyle w:val="Heading1"/>
      </w:pPr>
    </w:p>
    <w:p w14:paraId="2D1ED6E4" w14:textId="543E12D1" w:rsidR="00AD782D" w:rsidRPr="00CF1A49" w:rsidRDefault="00AF47F9" w:rsidP="0062312F">
      <w:pPr>
        <w:pStyle w:val="Heading1"/>
      </w:pPr>
      <w:r w:rsidRPr="00AF47F9">
        <w:t>Volunteer Experience</w:t>
      </w:r>
    </w:p>
    <w:p w14:paraId="6C6BC666" w14:textId="77777777" w:rsidR="00AF47F9" w:rsidRDefault="00AF47F9" w:rsidP="00AF47F9">
      <w:r>
        <w:t xml:space="preserve">January 2019 | Vineridge Academy </w:t>
      </w:r>
    </w:p>
    <w:p w14:paraId="7DA71636" w14:textId="32F3B49D" w:rsidR="00AF47F9" w:rsidRDefault="00AF47F9" w:rsidP="00AF47F9">
      <w:r>
        <w:t xml:space="preserve">Part of cleanup crew for the Niagara Ice wine festival </w:t>
      </w:r>
    </w:p>
    <w:p w14:paraId="0E0C09D6" w14:textId="7221A965" w:rsidR="00AF47F9" w:rsidRDefault="00AF47F9" w:rsidP="00AF47F9">
      <w:r>
        <w:t>Niagara-On-The-Lake, Ontario</w:t>
      </w:r>
    </w:p>
    <w:p w14:paraId="106C6F9F" w14:textId="77777777" w:rsidR="00AF47F9" w:rsidRDefault="00AF47F9" w:rsidP="00AF47F9"/>
    <w:p w14:paraId="7EE1FFB9" w14:textId="77777777" w:rsidR="00AF47F9" w:rsidRDefault="00AF47F9" w:rsidP="00AF47F9">
      <w:r>
        <w:t>March 2019 | Vineridge Academy</w:t>
      </w:r>
    </w:p>
    <w:p w14:paraId="3F1C6A1F" w14:textId="77777777" w:rsidR="00AF47F9" w:rsidRDefault="00AF47F9" w:rsidP="00AF47F9">
      <w:r>
        <w:t>Spring Clean up</w:t>
      </w:r>
    </w:p>
    <w:p w14:paraId="4020024D" w14:textId="2B02D7D7" w:rsidR="00AF47F9" w:rsidRDefault="00AF47F9" w:rsidP="00AF47F9">
      <w:r>
        <w:t>Niagara-On-The-Lake, Ontario</w:t>
      </w:r>
    </w:p>
    <w:p w14:paraId="271F2BF9" w14:textId="77777777" w:rsidR="00AF47F9" w:rsidRDefault="00AF47F9" w:rsidP="00AF47F9"/>
    <w:p w14:paraId="2705120D" w14:textId="77777777" w:rsidR="00AF47F9" w:rsidRDefault="00AF47F9" w:rsidP="00AF47F9">
      <w:r>
        <w:t>July 2019 | Vineridge Academy</w:t>
      </w:r>
    </w:p>
    <w:p w14:paraId="08923A8B" w14:textId="555718F6" w:rsidR="00AF47F9" w:rsidRDefault="003C6F6E" w:rsidP="00AF47F9">
      <w:r>
        <w:t>Volunteered to help serve</w:t>
      </w:r>
      <w:r w:rsidR="00AF47F9">
        <w:t xml:space="preserve"> </w:t>
      </w:r>
      <w:r>
        <w:t>cake on</w:t>
      </w:r>
      <w:r w:rsidR="00AF47F9">
        <w:t xml:space="preserve"> Canada da</w:t>
      </w:r>
      <w:r>
        <w:t>y</w:t>
      </w:r>
    </w:p>
    <w:p w14:paraId="1326A9A5" w14:textId="13635121" w:rsidR="00B51D1B" w:rsidRPr="006E1507" w:rsidRDefault="00AF47F9" w:rsidP="00AF47F9">
      <w:r>
        <w:t xml:space="preserve">Niagara-On-The-Lake, </w:t>
      </w:r>
      <w:r w:rsidR="003C6F6E">
        <w:t>Ontario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59483" w14:textId="77777777" w:rsidR="00EA70FB" w:rsidRDefault="00EA70FB" w:rsidP="0068194B">
      <w:r>
        <w:separator/>
      </w:r>
    </w:p>
    <w:p w14:paraId="789F3B61" w14:textId="77777777" w:rsidR="00EA70FB" w:rsidRDefault="00EA70FB"/>
    <w:p w14:paraId="0FB5F79F" w14:textId="77777777" w:rsidR="00EA70FB" w:rsidRDefault="00EA70FB"/>
  </w:endnote>
  <w:endnote w:type="continuationSeparator" w:id="0">
    <w:p w14:paraId="58687DCC" w14:textId="77777777" w:rsidR="00EA70FB" w:rsidRDefault="00EA70FB" w:rsidP="0068194B">
      <w:r>
        <w:continuationSeparator/>
      </w:r>
    </w:p>
    <w:p w14:paraId="3BAEEB94" w14:textId="77777777" w:rsidR="00EA70FB" w:rsidRDefault="00EA70FB"/>
    <w:p w14:paraId="409058E5" w14:textId="77777777" w:rsidR="00EA70FB" w:rsidRDefault="00EA70FB"/>
  </w:endnote>
  <w:endnote w:type="continuationNotice" w:id="1">
    <w:p w14:paraId="6344D994" w14:textId="77777777" w:rsidR="00EA70FB" w:rsidRDefault="00EA70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B0CA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CDDB1" w14:textId="77777777" w:rsidR="00EA70FB" w:rsidRDefault="00EA70FB" w:rsidP="0068194B">
      <w:r>
        <w:separator/>
      </w:r>
    </w:p>
    <w:p w14:paraId="0B418D1F" w14:textId="77777777" w:rsidR="00EA70FB" w:rsidRDefault="00EA70FB"/>
    <w:p w14:paraId="6CCF8C1E" w14:textId="77777777" w:rsidR="00EA70FB" w:rsidRDefault="00EA70FB"/>
  </w:footnote>
  <w:footnote w:type="continuationSeparator" w:id="0">
    <w:p w14:paraId="21C87D8C" w14:textId="77777777" w:rsidR="00EA70FB" w:rsidRDefault="00EA70FB" w:rsidP="0068194B">
      <w:r>
        <w:continuationSeparator/>
      </w:r>
    </w:p>
    <w:p w14:paraId="23851D08" w14:textId="77777777" w:rsidR="00EA70FB" w:rsidRDefault="00EA70FB"/>
    <w:p w14:paraId="44B78616" w14:textId="77777777" w:rsidR="00EA70FB" w:rsidRDefault="00EA70FB"/>
  </w:footnote>
  <w:footnote w:type="continuationNotice" w:id="1">
    <w:p w14:paraId="408BAFB1" w14:textId="77777777" w:rsidR="00EA70FB" w:rsidRDefault="00EA70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8C0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7EF0D81" wp14:editId="78E5C62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B57559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E7CC9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997A93"/>
    <w:multiLevelType w:val="hybridMultilevel"/>
    <w:tmpl w:val="4F3C2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84404982">
    <w:abstractNumId w:val="9"/>
  </w:num>
  <w:num w:numId="2" w16cid:durableId="2123916372">
    <w:abstractNumId w:val="8"/>
  </w:num>
  <w:num w:numId="3" w16cid:durableId="1173840388">
    <w:abstractNumId w:val="7"/>
  </w:num>
  <w:num w:numId="4" w16cid:durableId="1133332888">
    <w:abstractNumId w:val="6"/>
  </w:num>
  <w:num w:numId="5" w16cid:durableId="1670408125">
    <w:abstractNumId w:val="10"/>
  </w:num>
  <w:num w:numId="6" w16cid:durableId="2120493270">
    <w:abstractNumId w:val="3"/>
  </w:num>
  <w:num w:numId="7" w16cid:durableId="49546731">
    <w:abstractNumId w:val="11"/>
  </w:num>
  <w:num w:numId="8" w16cid:durableId="8723645">
    <w:abstractNumId w:val="2"/>
  </w:num>
  <w:num w:numId="9" w16cid:durableId="44912190">
    <w:abstractNumId w:val="13"/>
  </w:num>
  <w:num w:numId="10" w16cid:durableId="466121618">
    <w:abstractNumId w:val="5"/>
  </w:num>
  <w:num w:numId="11" w16cid:durableId="1332412892">
    <w:abstractNumId w:val="4"/>
  </w:num>
  <w:num w:numId="12" w16cid:durableId="868181695">
    <w:abstractNumId w:val="1"/>
  </w:num>
  <w:num w:numId="13" w16cid:durableId="803236438">
    <w:abstractNumId w:val="0"/>
  </w:num>
  <w:num w:numId="14" w16cid:durableId="848525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FC"/>
    <w:rsid w:val="000001EF"/>
    <w:rsid w:val="00007322"/>
    <w:rsid w:val="00007728"/>
    <w:rsid w:val="00022EB2"/>
    <w:rsid w:val="00024584"/>
    <w:rsid w:val="00024730"/>
    <w:rsid w:val="00024857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5387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1CC8"/>
    <w:rsid w:val="00336056"/>
    <w:rsid w:val="003544E1"/>
    <w:rsid w:val="00366398"/>
    <w:rsid w:val="003A0632"/>
    <w:rsid w:val="003A30E5"/>
    <w:rsid w:val="003A6ADF"/>
    <w:rsid w:val="003B5928"/>
    <w:rsid w:val="003C6F6E"/>
    <w:rsid w:val="003D380F"/>
    <w:rsid w:val="003D5C41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0B61"/>
    <w:rsid w:val="004636F2"/>
    <w:rsid w:val="004726BC"/>
    <w:rsid w:val="00474105"/>
    <w:rsid w:val="00480E6E"/>
    <w:rsid w:val="00486277"/>
    <w:rsid w:val="00494CF6"/>
    <w:rsid w:val="00495F8D"/>
    <w:rsid w:val="00496C07"/>
    <w:rsid w:val="004A1FAE"/>
    <w:rsid w:val="004A32FF"/>
    <w:rsid w:val="004B06EB"/>
    <w:rsid w:val="004B6AD0"/>
    <w:rsid w:val="004C2D5D"/>
    <w:rsid w:val="004C33E1"/>
    <w:rsid w:val="004C6202"/>
    <w:rsid w:val="004E01EB"/>
    <w:rsid w:val="004E2794"/>
    <w:rsid w:val="00510392"/>
    <w:rsid w:val="00513E2A"/>
    <w:rsid w:val="00517128"/>
    <w:rsid w:val="00544473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0EE1"/>
    <w:rsid w:val="005F4B91"/>
    <w:rsid w:val="005F55D2"/>
    <w:rsid w:val="00607BFD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723"/>
    <w:rsid w:val="006E1507"/>
    <w:rsid w:val="006F19E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9DF"/>
    <w:rsid w:val="00834955"/>
    <w:rsid w:val="00855B59"/>
    <w:rsid w:val="00860461"/>
    <w:rsid w:val="0086487C"/>
    <w:rsid w:val="00870B20"/>
    <w:rsid w:val="008829F8"/>
    <w:rsid w:val="00885897"/>
    <w:rsid w:val="008A6538"/>
    <w:rsid w:val="008B1852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1ABB"/>
    <w:rsid w:val="00A14534"/>
    <w:rsid w:val="00A16DAA"/>
    <w:rsid w:val="00A21E08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F4F"/>
    <w:rsid w:val="00A615E1"/>
    <w:rsid w:val="00A755E8"/>
    <w:rsid w:val="00A93A5D"/>
    <w:rsid w:val="00AB32F8"/>
    <w:rsid w:val="00AB5A51"/>
    <w:rsid w:val="00AB610B"/>
    <w:rsid w:val="00AD360E"/>
    <w:rsid w:val="00AD40FB"/>
    <w:rsid w:val="00AD782D"/>
    <w:rsid w:val="00AE7650"/>
    <w:rsid w:val="00AF47F9"/>
    <w:rsid w:val="00B10EBE"/>
    <w:rsid w:val="00B236F1"/>
    <w:rsid w:val="00B50F99"/>
    <w:rsid w:val="00B51D1B"/>
    <w:rsid w:val="00B540F4"/>
    <w:rsid w:val="00B57489"/>
    <w:rsid w:val="00B60FD0"/>
    <w:rsid w:val="00B622DF"/>
    <w:rsid w:val="00B6332A"/>
    <w:rsid w:val="00B81760"/>
    <w:rsid w:val="00B8494C"/>
    <w:rsid w:val="00B907FF"/>
    <w:rsid w:val="00BA0D22"/>
    <w:rsid w:val="00BA1546"/>
    <w:rsid w:val="00BB4E51"/>
    <w:rsid w:val="00BD431F"/>
    <w:rsid w:val="00BE423E"/>
    <w:rsid w:val="00BE6C74"/>
    <w:rsid w:val="00BF61AC"/>
    <w:rsid w:val="00C401EA"/>
    <w:rsid w:val="00C4247A"/>
    <w:rsid w:val="00C47FA6"/>
    <w:rsid w:val="00C54A2D"/>
    <w:rsid w:val="00C57FC6"/>
    <w:rsid w:val="00C66A7D"/>
    <w:rsid w:val="00C779DA"/>
    <w:rsid w:val="00C814F7"/>
    <w:rsid w:val="00CA4B4D"/>
    <w:rsid w:val="00CB35C3"/>
    <w:rsid w:val="00CD323D"/>
    <w:rsid w:val="00CE22FC"/>
    <w:rsid w:val="00CE4030"/>
    <w:rsid w:val="00CE64B3"/>
    <w:rsid w:val="00CF1A49"/>
    <w:rsid w:val="00CF1D53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70FB"/>
    <w:rsid w:val="00EC1351"/>
    <w:rsid w:val="00EC4042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A0E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E1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u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56A260F96F4D649F8A2734AC60E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53906-A44E-4482-A832-46DFE75926AA}"/>
      </w:docPartPr>
      <w:docPartBody>
        <w:p w:rsidR="00125FAD" w:rsidRDefault="00125FAD">
          <w:pPr>
            <w:pStyle w:val="C156A260F96F4D649F8A2734AC60E53E"/>
          </w:pPr>
          <w:r w:rsidRPr="00CF1A49">
            <w:t>·</w:t>
          </w:r>
        </w:p>
      </w:docPartBody>
    </w:docPart>
    <w:docPart>
      <w:docPartPr>
        <w:name w:val="51549B29B8AB426DA8BCF914C0B0D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AEB50-DB98-48DD-AAAA-60E5CF7CF99A}"/>
      </w:docPartPr>
      <w:docPartBody>
        <w:p w:rsidR="00125FAD" w:rsidRDefault="00125FAD">
          <w:pPr>
            <w:pStyle w:val="51549B29B8AB426DA8BCF914C0B0DE49"/>
          </w:pPr>
          <w:r w:rsidRPr="00CF1A49">
            <w:t>Experience</w:t>
          </w:r>
        </w:p>
      </w:docPartBody>
    </w:docPart>
    <w:docPart>
      <w:docPartPr>
        <w:name w:val="E3886ABF4CBA4CAC8CC7B63BBAB93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69985-9387-48BC-AFDA-97CD226CCFE2}"/>
      </w:docPartPr>
      <w:docPartBody>
        <w:p w:rsidR="00125FAD" w:rsidRDefault="00125FAD">
          <w:pPr>
            <w:pStyle w:val="E3886ABF4CBA4CAC8CC7B63BBAB9389E"/>
          </w:pPr>
          <w:r w:rsidRPr="00CF1A49">
            <w:t>Education</w:t>
          </w:r>
        </w:p>
      </w:docPartBody>
    </w:docPart>
    <w:docPart>
      <w:docPartPr>
        <w:name w:val="37AB468E9A2A4E74983E78927B349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57E0B-D23A-472A-ADDD-22121F6F6C1A}"/>
      </w:docPartPr>
      <w:docPartBody>
        <w:p w:rsidR="00125FAD" w:rsidRDefault="00125FAD">
          <w:pPr>
            <w:pStyle w:val="37AB468E9A2A4E74983E78927B349FA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AD"/>
    <w:rsid w:val="00125FAD"/>
    <w:rsid w:val="005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156A260F96F4D649F8A2734AC60E53E">
    <w:name w:val="C156A260F96F4D649F8A2734AC60E53E"/>
  </w:style>
  <w:style w:type="paragraph" w:customStyle="1" w:styleId="51549B29B8AB426DA8BCF914C0B0DE49">
    <w:name w:val="51549B29B8AB426DA8BCF914C0B0DE4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3886ABF4CBA4CAC8CC7B63BBAB9389E">
    <w:name w:val="E3886ABF4CBA4CAC8CC7B63BBAB9389E"/>
  </w:style>
  <w:style w:type="paragraph" w:customStyle="1" w:styleId="37AB468E9A2A4E74983E78927B349FAF">
    <w:name w:val="37AB468E9A2A4E74983E78927B349F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2022-04-27T13:55:00Z</dcterms:created>
  <dcterms:modified xsi:type="dcterms:W3CDTF">2022-05-14T17:52:00Z</dcterms:modified>
  <cp:category/>
</cp:coreProperties>
</file>